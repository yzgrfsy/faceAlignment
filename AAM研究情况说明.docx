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AAM：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正脸到模型到预测点pts在json到pts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 对266头牛选取3个点，标注1045张图片，得到json文件，利用modify_json.py转化得到pts文件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  在aam_train_test.py 利用pts文件训练得到模型pretrained266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在jupyter中 导入 menpowidgets  可视化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   在predFromSave.py   </w:t>
      </w:r>
      <w:r>
        <w:rPr>
          <w:rFonts w:hint="eastAsia"/>
          <w:b/>
          <w:bCs/>
          <w:sz w:val="24"/>
          <w:szCs w:val="24"/>
          <w:lang w:val="en-US" w:eastAsia="zh-CN"/>
        </w:rPr>
        <w:t>待预测图片</w:t>
      </w:r>
      <w:r>
        <w:rPr>
          <w:rFonts w:hint="eastAsia"/>
          <w:sz w:val="24"/>
          <w:szCs w:val="24"/>
          <w:lang w:val="en-US" w:eastAsia="zh-CN"/>
        </w:rPr>
        <w:t>和训练模型得到关键点预测结果pts文档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 在warpAffine.py输入需要旋转的图像和带关键点的标注文档（pts格式）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输出旋转结果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基于本身是正脸的，倾斜图像，即两眼不在同一水平线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情况：266头牛本身图片清晰度不够，标注的时候人很难看到牛的双眼，标注规范不够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结果;模型处理前后及自己标注的关键点对比有一定的效果，等广州来的清晰数据在尝试。</w:t>
      </w:r>
      <w:bookmarkStart w:id="0" w:name="_GoBack"/>
      <w:bookmarkEnd w:id="0"/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影响因素：</w:t>
      </w:r>
      <w:r>
        <w:rPr>
          <w:rFonts w:hint="eastAsia"/>
          <w:color w:val="FF0000"/>
          <w:sz w:val="24"/>
          <w:szCs w:val="32"/>
          <w:lang w:val="en-US" w:eastAsia="zh-CN"/>
        </w:rPr>
        <w:t>迭代次数 ，初始的标注点（points）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D1565"/>
    <w:rsid w:val="0002718E"/>
    <w:rsid w:val="000C2D1D"/>
    <w:rsid w:val="057F4F72"/>
    <w:rsid w:val="063D4C20"/>
    <w:rsid w:val="064F0DA6"/>
    <w:rsid w:val="073D1565"/>
    <w:rsid w:val="078D1FC6"/>
    <w:rsid w:val="07F62D4B"/>
    <w:rsid w:val="0D067BF2"/>
    <w:rsid w:val="0EDC0489"/>
    <w:rsid w:val="106316DB"/>
    <w:rsid w:val="12F878F9"/>
    <w:rsid w:val="19B11B3B"/>
    <w:rsid w:val="1A1128AB"/>
    <w:rsid w:val="1BC60D1D"/>
    <w:rsid w:val="1C1E306B"/>
    <w:rsid w:val="22542681"/>
    <w:rsid w:val="226A62FA"/>
    <w:rsid w:val="2396139C"/>
    <w:rsid w:val="2A054AA3"/>
    <w:rsid w:val="2A127A68"/>
    <w:rsid w:val="2AAA3505"/>
    <w:rsid w:val="2B855F28"/>
    <w:rsid w:val="2F6C4DDF"/>
    <w:rsid w:val="31677731"/>
    <w:rsid w:val="33E35AD4"/>
    <w:rsid w:val="36566FE8"/>
    <w:rsid w:val="37E524D8"/>
    <w:rsid w:val="3B523AA2"/>
    <w:rsid w:val="3DF813A7"/>
    <w:rsid w:val="3F155768"/>
    <w:rsid w:val="3F3037B4"/>
    <w:rsid w:val="410813AA"/>
    <w:rsid w:val="46AB4D2B"/>
    <w:rsid w:val="496F2601"/>
    <w:rsid w:val="49D8173E"/>
    <w:rsid w:val="4A0C4C98"/>
    <w:rsid w:val="4A6532BB"/>
    <w:rsid w:val="4B4902B2"/>
    <w:rsid w:val="54954BE2"/>
    <w:rsid w:val="5974415B"/>
    <w:rsid w:val="5F072087"/>
    <w:rsid w:val="64592241"/>
    <w:rsid w:val="67377F07"/>
    <w:rsid w:val="6D535020"/>
    <w:rsid w:val="7249566D"/>
    <w:rsid w:val="775939D8"/>
    <w:rsid w:val="7826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270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2019-01-07T01:26:00Z</dcterms:created>
  <dc:creator>于志刚</dc:creator>
  <cp:lastModifiedBy>于志刚</cp:lastModifiedBy>
  <dcterms:modified xsi:type="dcterms:W3CDTF">2019-01-28T02:24:32Z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